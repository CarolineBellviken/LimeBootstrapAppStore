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64" w:rsidRPr="0068269C" w:rsidRDefault="006C5F57" w:rsidP="00CA176A">
      <w:pPr>
        <w:rPr>
          <w:sz w:val="54"/>
          <w:lang w:val="en-US" w:eastAsia="sv-SE"/>
        </w:rPr>
      </w:pPr>
      <w:r w:rsidRPr="00CA176A">
        <w:rPr>
          <w:rStyle w:val="Heading1Char"/>
        </w:rPr>
        <w:t>LIME Garcon</w:t>
      </w:r>
      <w:r w:rsidR="0068269C">
        <w:rPr>
          <w:sz w:val="54"/>
          <w:lang w:val="en-US" w:eastAsia="sv-SE"/>
        </w:rPr>
        <w:t xml:space="preserve"> </w:t>
      </w:r>
      <w:r w:rsidR="0068269C">
        <w:rPr>
          <w:sz w:val="54"/>
          <w:lang w:val="en-US" w:eastAsia="sv-SE"/>
        </w:rPr>
        <w:br/>
      </w:r>
      <w:r w:rsidRPr="00CA176A">
        <w:rPr>
          <w:b/>
          <w:i/>
          <w:sz w:val="24"/>
          <w:lang w:val="en-US" w:eastAsia="sv-SE"/>
        </w:rPr>
        <w:t>Serving you the numbers you care about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Info</w:t>
      </w:r>
    </w:p>
    <w:p w:rsidR="00AD1D1F" w:rsidRDefault="00D14164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</w:t>
      </w:r>
      <w:r w:rsidR="00AD1D1F">
        <w:rPr>
          <w:sz w:val="21"/>
          <w:szCs w:val="21"/>
          <w:lang w:val="en-US" w:eastAsia="sv-SE"/>
        </w:rPr>
        <w:t xml:space="preserve">LIME </w:t>
      </w:r>
      <w:r w:rsidR="00DD7637">
        <w:rPr>
          <w:sz w:val="21"/>
          <w:szCs w:val="21"/>
          <w:lang w:val="en-US" w:eastAsia="sv-SE"/>
        </w:rPr>
        <w:t>Garcon</w:t>
      </w:r>
      <w:r w:rsidR="00AD1D1F">
        <w:rPr>
          <w:sz w:val="21"/>
          <w:szCs w:val="21"/>
          <w:lang w:val="en-US" w:eastAsia="sv-SE"/>
        </w:rPr>
        <w:t xml:space="preserve"> </w:t>
      </w:r>
      <w:r>
        <w:rPr>
          <w:sz w:val="21"/>
          <w:szCs w:val="21"/>
          <w:lang w:val="en-US" w:eastAsia="sv-SE"/>
        </w:rPr>
        <w:t xml:space="preserve">brings you your personalized </w:t>
      </w:r>
      <w:r w:rsidR="00AD1D1F">
        <w:rPr>
          <w:sz w:val="21"/>
          <w:szCs w:val="21"/>
          <w:lang w:val="en-US" w:eastAsia="sv-SE"/>
        </w:rPr>
        <w:t xml:space="preserve">daily information needs served at your fingertips. This addictive app not only saves you time but also keeps you up-to-date with the information you desire.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Install</w:t>
      </w:r>
      <w:r w:rsidR="00CA176A">
        <w:rPr>
          <w:lang w:val="en-US" w:eastAsia="sv-SE"/>
        </w:rPr>
        <w:t>ation</w:t>
      </w:r>
    </w:p>
    <w:p w:rsidR="00D14164" w:rsidRPr="00D14164" w:rsidRDefault="00D14164" w:rsidP="00CA176A">
      <w:pPr>
        <w:rPr>
          <w:sz w:val="21"/>
          <w:szCs w:val="21"/>
          <w:lang w:val="en-US" w:eastAsia="sv-SE"/>
        </w:rPr>
      </w:pPr>
      <w:r w:rsidRPr="00D14164">
        <w:rPr>
          <w:sz w:val="21"/>
          <w:szCs w:val="21"/>
          <w:lang w:val="en-US" w:eastAsia="sv-SE"/>
        </w:rPr>
        <w:t>Copy "</w:t>
      </w:r>
      <w:r w:rsidR="00CA176A">
        <w:rPr>
          <w:sz w:val="21"/>
          <w:szCs w:val="21"/>
          <w:lang w:val="en-US" w:eastAsia="sv-SE"/>
        </w:rPr>
        <w:t>garcon</w:t>
      </w:r>
      <w:r w:rsidRPr="00D14164">
        <w:rPr>
          <w:sz w:val="21"/>
          <w:szCs w:val="21"/>
          <w:lang w:val="en-US" w:eastAsia="sv-SE"/>
        </w:rPr>
        <w:t>" folder to the “apps” folder.</w:t>
      </w:r>
    </w:p>
    <w:p w:rsidR="00D14164" w:rsidRDefault="00D14164" w:rsidP="00CA176A">
      <w:pPr>
        <w:rPr>
          <w:sz w:val="21"/>
          <w:szCs w:val="21"/>
          <w:lang w:val="en-US" w:eastAsia="sv-SE"/>
        </w:rPr>
      </w:pPr>
      <w:r w:rsidRPr="00D14164">
        <w:rPr>
          <w:sz w:val="21"/>
          <w:szCs w:val="21"/>
          <w:lang w:val="en-US" w:eastAsia="sv-SE"/>
        </w:rPr>
        <w:t>Add the following HTML to the </w:t>
      </w:r>
      <w:r w:rsidRPr="00D141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index.html</w:t>
      </w:r>
      <w:r w:rsidRPr="00D14164">
        <w:rPr>
          <w:sz w:val="21"/>
          <w:szCs w:val="21"/>
          <w:lang w:val="en-US" w:eastAsia="sv-SE"/>
        </w:rPr>
        <w:t>, see setup below for configuration settings:</w:t>
      </w:r>
    </w:p>
    <w:p w:rsidR="00B91E7F" w:rsidRPr="00D65125" w:rsidRDefault="00E06550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Create table “Garcon” with the </w:t>
      </w:r>
      <w:r w:rsidR="00D65125">
        <w:rPr>
          <w:sz w:val="21"/>
          <w:szCs w:val="21"/>
          <w:lang w:val="en-US" w:eastAsia="sv-SE"/>
        </w:rPr>
        <w:t>necessary fields, see installation document</w:t>
      </w:r>
    </w:p>
    <w:p w:rsidR="00D14164" w:rsidRPr="00CA176A" w:rsidRDefault="006C5F57" w:rsidP="00CA176A">
      <w:pPr>
        <w:pStyle w:val="Heading2"/>
      </w:pPr>
      <w:r w:rsidRPr="00CA176A">
        <w:t>Description</w:t>
      </w:r>
    </w:p>
    <w:p w:rsidR="0092751C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LIME Garcon presents the result from filters that you setup in LIME. A filter could for instance be “history notes made on my customers by anyone else but myself during last day” and present a “# new history notes” on your actionpad. </w:t>
      </w:r>
    </w:p>
    <w:p w:rsidR="0092751C" w:rsidRDefault="0092751C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Each item can use individual color settings making it easy to identify urgency.</w:t>
      </w:r>
    </w:p>
    <w:p w:rsidR="00DD7637" w:rsidRDefault="00DD763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When you click on the text, LIME will bring you t</w:t>
      </w:r>
      <w:bookmarkStart w:id="0" w:name="_GoBack"/>
      <w:bookmarkEnd w:id="0"/>
      <w:r>
        <w:rPr>
          <w:sz w:val="21"/>
          <w:szCs w:val="21"/>
          <w:lang w:val="en-US" w:eastAsia="sv-SE"/>
        </w:rPr>
        <w:t>o the correct table with the appropriate filter.</w:t>
      </w:r>
    </w:p>
    <w:p w:rsidR="006C5F57" w:rsidRPr="00D14164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As you set </w:t>
      </w:r>
      <w:r w:rsidR="00DD7637">
        <w:rPr>
          <w:sz w:val="21"/>
          <w:szCs w:val="21"/>
          <w:lang w:val="en-US" w:eastAsia="sv-SE"/>
        </w:rPr>
        <w:t xml:space="preserve">your filters yourself, only you, </w:t>
      </w:r>
      <w:r>
        <w:rPr>
          <w:sz w:val="21"/>
          <w:szCs w:val="21"/>
          <w:lang w:val="en-US" w:eastAsia="sv-SE"/>
        </w:rPr>
        <w:t>LIME and the sky is the limit.</w:t>
      </w:r>
    </w:p>
    <w:p w:rsidR="00D14164" w:rsidRPr="00D14164" w:rsidRDefault="006C5F57" w:rsidP="00CA176A">
      <w:pPr>
        <w:pStyle w:val="Heading2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t>Settings</w:t>
      </w:r>
    </w:p>
    <w:p w:rsidR="00D65125" w:rsidRDefault="00D65125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COWORKER</w:t>
      </w:r>
      <w:r>
        <w:rPr>
          <w:sz w:val="21"/>
          <w:szCs w:val="21"/>
          <w:lang w:val="en-US" w:eastAsia="sv-SE"/>
        </w:rPr>
        <w:tab/>
        <w:t>Defaulted to active user</w:t>
      </w:r>
    </w:p>
    <w:p w:rsidR="0096569B" w:rsidRDefault="0096569B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ALL</w:t>
      </w:r>
      <w:r>
        <w:rPr>
          <w:sz w:val="21"/>
          <w:szCs w:val="21"/>
          <w:lang w:val="en-US" w:eastAsia="sv-SE"/>
        </w:rPr>
        <w:tab/>
        <w:t>Click the field if everyone should see this filter</w:t>
      </w:r>
    </w:p>
    <w:p w:rsidR="00D14164" w:rsidRDefault="00D65125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LABEL</w:t>
      </w:r>
      <w:r w:rsidR="00B70E0E">
        <w:rPr>
          <w:sz w:val="21"/>
          <w:szCs w:val="21"/>
          <w:lang w:val="en-US" w:eastAsia="sv-SE"/>
        </w:rPr>
        <w:tab/>
        <w:t xml:space="preserve">The text that follow the filter result number, i.e. </w:t>
      </w:r>
      <w:r>
        <w:rPr>
          <w:sz w:val="21"/>
          <w:szCs w:val="21"/>
          <w:lang w:val="en-US" w:eastAsia="sv-SE"/>
        </w:rPr>
        <w:t>“</w:t>
      </w:r>
      <w:r w:rsidR="00B70E0E">
        <w:rPr>
          <w:sz w:val="21"/>
          <w:szCs w:val="21"/>
          <w:lang w:val="en-US" w:eastAsia="sv-SE"/>
        </w:rPr>
        <w:t>result</w:t>
      </w:r>
      <w:r>
        <w:rPr>
          <w:sz w:val="21"/>
          <w:szCs w:val="21"/>
          <w:lang w:val="en-US" w:eastAsia="sv-SE"/>
        </w:rPr>
        <w:t>”</w:t>
      </w:r>
      <w:r w:rsidR="00B70E0E">
        <w:rPr>
          <w:sz w:val="21"/>
          <w:szCs w:val="21"/>
          <w:lang w:val="en-US" w:eastAsia="sv-SE"/>
        </w:rPr>
        <w:t xml:space="preserve"> + “new history notes” </w:t>
      </w:r>
    </w:p>
    <w:p w:rsidR="00D65125" w:rsidRDefault="00D65125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ICON</w:t>
      </w:r>
      <w:r>
        <w:rPr>
          <w:sz w:val="21"/>
          <w:szCs w:val="21"/>
          <w:lang w:val="en-US" w:eastAsia="sv-SE"/>
        </w:rPr>
        <w:tab/>
        <w:t>Icon with search help to identify accepted icon names</w:t>
      </w:r>
    </w:p>
    <w:p w:rsidR="00B70E0E" w:rsidRDefault="00B70E0E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TABLE</w:t>
      </w:r>
      <w:r>
        <w:rPr>
          <w:sz w:val="21"/>
          <w:szCs w:val="21"/>
          <w:lang w:val="en-US" w:eastAsia="sv-SE"/>
        </w:rPr>
        <w:tab/>
      </w:r>
      <w:r w:rsidR="00DD7637">
        <w:rPr>
          <w:sz w:val="21"/>
          <w:szCs w:val="21"/>
          <w:lang w:val="en-US" w:eastAsia="sv-SE"/>
        </w:rPr>
        <w:t>Table w</w:t>
      </w:r>
      <w:r>
        <w:rPr>
          <w:sz w:val="21"/>
          <w:szCs w:val="21"/>
          <w:lang w:val="en-US" w:eastAsia="sv-SE"/>
        </w:rPr>
        <w:t>here your filter is located</w:t>
      </w:r>
    </w:p>
    <w:p w:rsidR="00B70E0E" w:rsidRDefault="00B70E0E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FILTER</w:t>
      </w:r>
      <w:r>
        <w:rPr>
          <w:sz w:val="21"/>
          <w:szCs w:val="21"/>
          <w:lang w:val="en-US" w:eastAsia="sv-SE"/>
        </w:rPr>
        <w:tab/>
        <w:t>Filter that will produce the result, i.e. number of hits matching your filter</w:t>
      </w:r>
    </w:p>
    <w:p w:rsidR="00DD7637" w:rsidRDefault="00DD763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COLOR</w:t>
      </w:r>
      <w:r>
        <w:rPr>
          <w:sz w:val="21"/>
          <w:szCs w:val="21"/>
          <w:lang w:val="en-US" w:eastAsia="sv-SE"/>
        </w:rPr>
        <w:tab/>
        <w:t>Background color</w:t>
      </w:r>
    </w:p>
    <w:p w:rsidR="00B70E0E" w:rsidRDefault="00B70E0E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VISIBLE</w:t>
      </w:r>
      <w:r w:rsidR="00D65125">
        <w:rPr>
          <w:sz w:val="21"/>
          <w:szCs w:val="21"/>
          <w:lang w:val="en-US" w:eastAsia="sv-SE"/>
        </w:rPr>
        <w:t>…</w:t>
      </w:r>
      <w:r>
        <w:rPr>
          <w:sz w:val="21"/>
          <w:szCs w:val="21"/>
          <w:lang w:val="en-US" w:eastAsia="sv-SE"/>
        </w:rPr>
        <w:tab/>
        <w:t>When ticked, item will be shown on the list when result is zero.</w:t>
      </w:r>
    </w:p>
    <w:p w:rsidR="00B70E0E" w:rsidRPr="00D14164" w:rsidRDefault="00B70E0E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SORT</w:t>
      </w:r>
      <w:r>
        <w:rPr>
          <w:sz w:val="21"/>
          <w:szCs w:val="21"/>
          <w:lang w:val="en-US" w:eastAsia="sv-SE"/>
        </w:rPr>
        <w:tab/>
        <w:t xml:space="preserve">Sort order </w:t>
      </w:r>
      <w:r w:rsidR="00DD7637">
        <w:rPr>
          <w:sz w:val="21"/>
          <w:szCs w:val="21"/>
          <w:lang w:val="en-US" w:eastAsia="sv-SE"/>
        </w:rPr>
        <w:t>on actionpad</w:t>
      </w:r>
    </w:p>
    <w:p w:rsidR="00CA176A" w:rsidRDefault="00CA176A" w:rsidP="00CA176A">
      <w:pPr>
        <w:pStyle w:val="Heading2"/>
        <w:rPr>
          <w:lang w:val="en-US"/>
        </w:rPr>
      </w:pPr>
      <w:r>
        <w:rPr>
          <w:lang w:val="en-US"/>
        </w:rPr>
        <w:lastRenderedPageBreak/>
        <w:t>Suggested field setup</w:t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Database names</w:t>
      </w:r>
    </w:p>
    <w:p w:rsidR="00CA176A" w:rsidRDefault="00CA176A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9331510" wp14:editId="199A0468">
            <wp:extent cx="4648200" cy="220420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624" cy="22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Swedish names</w:t>
      </w:r>
    </w:p>
    <w:p w:rsidR="00CA176A" w:rsidRDefault="00CA176A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698E921" wp14:editId="063B6945">
            <wp:extent cx="4676775" cy="2192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839" cy="21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English names</w:t>
      </w:r>
    </w:p>
    <w:p w:rsidR="00CA176A" w:rsidRPr="00D14164" w:rsidRDefault="00CA176A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27EEF7E" wp14:editId="4C66DB6E">
            <wp:extent cx="4648200" cy="218934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854" cy="22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6A" w:rsidRPr="00D14164" w:rsidSect="0063780F">
      <w:footerReference w:type="first" r:id="rId11"/>
      <w:pgSz w:w="11906" w:h="16838"/>
      <w:pgMar w:top="1417" w:right="1417" w:bottom="719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01E" w:rsidRDefault="00DB601E">
      <w:pPr>
        <w:spacing w:after="0" w:line="240" w:lineRule="auto"/>
      </w:pPr>
      <w:r>
        <w:separator/>
      </w:r>
    </w:p>
  </w:endnote>
  <w:endnote w:type="continuationSeparator" w:id="0">
    <w:p w:rsidR="00DB601E" w:rsidRDefault="00DB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 Book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0F" w:rsidRDefault="00DB60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01E" w:rsidRDefault="00DB601E">
      <w:pPr>
        <w:spacing w:after="0" w:line="240" w:lineRule="auto"/>
      </w:pPr>
      <w:r>
        <w:separator/>
      </w:r>
    </w:p>
  </w:footnote>
  <w:footnote w:type="continuationSeparator" w:id="0">
    <w:p w:rsidR="00DB601E" w:rsidRDefault="00DB6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lue_check"/>
      </v:shape>
    </w:pict>
  </w:numPicBullet>
  <w:abstractNum w:abstractNumId="0">
    <w:nsid w:val="07EF015E"/>
    <w:multiLevelType w:val="hybridMultilevel"/>
    <w:tmpl w:val="D9E01256"/>
    <w:lvl w:ilvl="0" w:tplc="34D2EE4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A4CA7"/>
    <w:multiLevelType w:val="hybridMultilevel"/>
    <w:tmpl w:val="AB1AB6F2"/>
    <w:lvl w:ilvl="0" w:tplc="ABB00EEA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023764B"/>
    <w:multiLevelType w:val="hybridMultilevel"/>
    <w:tmpl w:val="B81EC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912AD"/>
    <w:multiLevelType w:val="hybridMultilevel"/>
    <w:tmpl w:val="30A45FA4"/>
    <w:lvl w:ilvl="0" w:tplc="D6869140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7B6129"/>
    <w:multiLevelType w:val="hybridMultilevel"/>
    <w:tmpl w:val="01E89C06"/>
    <w:lvl w:ilvl="0" w:tplc="344C97A6">
      <w:start w:val="1"/>
      <w:numFmt w:val="bullet"/>
      <w:pStyle w:val="Bulletlist-LLAB"/>
      <w:lvlText w:val=""/>
      <w:lvlJc w:val="left"/>
      <w:pPr>
        <w:ind w:left="720" w:hanging="360"/>
      </w:pPr>
      <w:rPr>
        <w:rFonts w:ascii="Symbol" w:hAnsi="Symbol" w:hint="default"/>
        <w:color w:val="262626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01037"/>
    <w:multiLevelType w:val="hybridMultilevel"/>
    <w:tmpl w:val="08946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37A0F"/>
    <w:multiLevelType w:val="hybridMultilevel"/>
    <w:tmpl w:val="D1E8407E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0632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47E5E14"/>
    <w:multiLevelType w:val="hybridMultilevel"/>
    <w:tmpl w:val="F980484A"/>
    <w:lvl w:ilvl="0" w:tplc="2320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C3290B"/>
    <w:multiLevelType w:val="hybridMultilevel"/>
    <w:tmpl w:val="7C2AE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C2D2E"/>
    <w:multiLevelType w:val="hybridMultilevel"/>
    <w:tmpl w:val="C10A1E00"/>
    <w:lvl w:ilvl="0" w:tplc="716EFEB0">
      <w:start w:val="1"/>
      <w:numFmt w:val="decimal"/>
      <w:pStyle w:val="Numberedlist-LLAB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262626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40D33"/>
    <w:multiLevelType w:val="hybridMultilevel"/>
    <w:tmpl w:val="1B6A181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11F29"/>
    <w:multiLevelType w:val="hybridMultilevel"/>
    <w:tmpl w:val="20BC270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33565"/>
    <w:multiLevelType w:val="hybridMultilevel"/>
    <w:tmpl w:val="493CF2E8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21A47"/>
    <w:multiLevelType w:val="hybridMultilevel"/>
    <w:tmpl w:val="637E727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84B57"/>
    <w:multiLevelType w:val="hybridMultilevel"/>
    <w:tmpl w:val="0CBCCD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42CAC"/>
    <w:multiLevelType w:val="hybridMultilevel"/>
    <w:tmpl w:val="E366789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655616"/>
    <w:multiLevelType w:val="hybridMultilevel"/>
    <w:tmpl w:val="B5424C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971DF"/>
    <w:multiLevelType w:val="hybridMultilevel"/>
    <w:tmpl w:val="0144FEA8"/>
    <w:lvl w:ilvl="0" w:tplc="25E888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B8B8B" w:themeColor="text1" w:themeTint="A6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40F2A"/>
    <w:multiLevelType w:val="hybridMultilevel"/>
    <w:tmpl w:val="D51C2082"/>
    <w:lvl w:ilvl="0" w:tplc="3938A0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D59EF"/>
    <w:multiLevelType w:val="hybridMultilevel"/>
    <w:tmpl w:val="E9621C4A"/>
    <w:lvl w:ilvl="0" w:tplc="5B0A1486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0"/>
  </w:num>
  <w:num w:numId="13">
    <w:abstractNumId w:val="1"/>
  </w:num>
  <w:num w:numId="14">
    <w:abstractNumId w:val="0"/>
  </w:num>
  <w:num w:numId="15">
    <w:abstractNumId w:val="2"/>
  </w:num>
  <w:num w:numId="16">
    <w:abstractNumId w:val="16"/>
  </w:num>
  <w:num w:numId="17">
    <w:abstractNumId w:val="18"/>
  </w:num>
  <w:num w:numId="18">
    <w:abstractNumId w:val="7"/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64"/>
    <w:rsid w:val="00024043"/>
    <w:rsid w:val="00025208"/>
    <w:rsid w:val="0002707A"/>
    <w:rsid w:val="0005040B"/>
    <w:rsid w:val="000528FA"/>
    <w:rsid w:val="00060361"/>
    <w:rsid w:val="000E562B"/>
    <w:rsid w:val="000F7FB5"/>
    <w:rsid w:val="00105416"/>
    <w:rsid w:val="00142D8D"/>
    <w:rsid w:val="001549D1"/>
    <w:rsid w:val="00176089"/>
    <w:rsid w:val="001B1390"/>
    <w:rsid w:val="002A41EC"/>
    <w:rsid w:val="002B52A4"/>
    <w:rsid w:val="002F4D6C"/>
    <w:rsid w:val="00301C11"/>
    <w:rsid w:val="0036053C"/>
    <w:rsid w:val="003A38EF"/>
    <w:rsid w:val="004079DD"/>
    <w:rsid w:val="00426936"/>
    <w:rsid w:val="00452E5C"/>
    <w:rsid w:val="004D6B1E"/>
    <w:rsid w:val="00551BB9"/>
    <w:rsid w:val="00555F4F"/>
    <w:rsid w:val="0055615B"/>
    <w:rsid w:val="005B036D"/>
    <w:rsid w:val="005D0CD6"/>
    <w:rsid w:val="00602A63"/>
    <w:rsid w:val="0068269C"/>
    <w:rsid w:val="00690F7B"/>
    <w:rsid w:val="006C4229"/>
    <w:rsid w:val="006C5F57"/>
    <w:rsid w:val="00721DD6"/>
    <w:rsid w:val="008C0D83"/>
    <w:rsid w:val="009103AF"/>
    <w:rsid w:val="00913D71"/>
    <w:rsid w:val="0092751C"/>
    <w:rsid w:val="0093565F"/>
    <w:rsid w:val="00955511"/>
    <w:rsid w:val="0096569B"/>
    <w:rsid w:val="009B35EC"/>
    <w:rsid w:val="00A06800"/>
    <w:rsid w:val="00A07887"/>
    <w:rsid w:val="00A14CE2"/>
    <w:rsid w:val="00A47CAA"/>
    <w:rsid w:val="00AC1476"/>
    <w:rsid w:val="00AC3ECF"/>
    <w:rsid w:val="00AD0E2B"/>
    <w:rsid w:val="00AD1D1F"/>
    <w:rsid w:val="00AD3155"/>
    <w:rsid w:val="00AD7E06"/>
    <w:rsid w:val="00AE163A"/>
    <w:rsid w:val="00B34EAF"/>
    <w:rsid w:val="00B70E0E"/>
    <w:rsid w:val="00B91E7F"/>
    <w:rsid w:val="00BB49EE"/>
    <w:rsid w:val="00BE3E5A"/>
    <w:rsid w:val="00BE4B9D"/>
    <w:rsid w:val="00BF35AC"/>
    <w:rsid w:val="00C5469B"/>
    <w:rsid w:val="00C82E37"/>
    <w:rsid w:val="00C96B93"/>
    <w:rsid w:val="00CA176A"/>
    <w:rsid w:val="00CD5432"/>
    <w:rsid w:val="00D14164"/>
    <w:rsid w:val="00D43992"/>
    <w:rsid w:val="00D65125"/>
    <w:rsid w:val="00DB601E"/>
    <w:rsid w:val="00DD7637"/>
    <w:rsid w:val="00DE44F1"/>
    <w:rsid w:val="00DF32FE"/>
    <w:rsid w:val="00E06550"/>
    <w:rsid w:val="00E30D08"/>
    <w:rsid w:val="00E75A6E"/>
    <w:rsid w:val="00ED3775"/>
    <w:rsid w:val="00EE10A8"/>
    <w:rsid w:val="00F64A04"/>
    <w:rsid w:val="00F65922"/>
    <w:rsid w:val="00FD669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CEEF9-C564-4A5B-99F6-96E06AB5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LLAB"/>
    <w:qFormat/>
    <w:rsid w:val="00DF32FE"/>
    <w:pPr>
      <w:spacing w:line="360" w:lineRule="auto"/>
    </w:pPr>
    <w:rPr>
      <w:rFonts w:ascii="Trebuchet MS" w:hAnsi="Trebuchet MS"/>
      <w:color w:val="4D4D4D" w:themeColor="text1"/>
    </w:rPr>
  </w:style>
  <w:style w:type="paragraph" w:styleId="Heading1">
    <w:name w:val="heading 1"/>
    <w:aliases w:val="Heading 1 - LLAB"/>
    <w:basedOn w:val="Normal"/>
    <w:next w:val="Normal"/>
    <w:link w:val="Heading1Char"/>
    <w:uiPriority w:val="9"/>
    <w:qFormat/>
    <w:rsid w:val="00DF32FE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9"/>
    <w:unhideWhenUsed/>
    <w:qFormat/>
    <w:rsid w:val="00BB49EE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unhideWhenUsed/>
    <w:qFormat/>
    <w:rsid w:val="00FF3C7C"/>
    <w:pPr>
      <w:keepNext/>
      <w:keepLines/>
      <w:spacing w:before="40" w:after="0"/>
      <w:outlineLvl w:val="2"/>
    </w:pPr>
    <w:rPr>
      <w:rFonts w:ascii="Futura" w:eastAsiaTheme="majorEastAsia" w:hAnsi="Futura" w:cstheme="majorBidi"/>
      <w:b/>
      <w:sz w:val="32"/>
      <w:szCs w:val="24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unhideWhenUsed/>
    <w:qFormat/>
    <w:rsid w:val="00F65922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721DD6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LAB Char"/>
    <w:basedOn w:val="DefaultParagraphFont"/>
    <w:link w:val="Heading1"/>
    <w:uiPriority w:val="9"/>
    <w:rsid w:val="00DF32FE"/>
    <w:rPr>
      <w:rFonts w:ascii="Futura" w:eastAsiaTheme="majorEastAsia" w:hAnsi="Futura" w:cstheme="majorBidi"/>
      <w:b/>
      <w:color w:val="4D4D4D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9"/>
    <w:rsid w:val="00BB49EE"/>
    <w:rPr>
      <w:rFonts w:ascii="Futura" w:eastAsiaTheme="majorEastAsia" w:hAnsi="Futura" w:cstheme="majorBidi"/>
      <w:b/>
      <w:color w:val="8B8B8B" w:themeColor="text1" w:themeTint="A6"/>
      <w:sz w:val="36"/>
      <w:szCs w:val="26"/>
    </w:rPr>
  </w:style>
  <w:style w:type="paragraph" w:styleId="Quote">
    <w:name w:val="Quote"/>
    <w:aliases w:val="Citat - LLAB"/>
    <w:basedOn w:val="Normal"/>
    <w:next w:val="Normal"/>
    <w:link w:val="QuoteChar"/>
    <w:uiPriority w:val="29"/>
    <w:qFormat/>
    <w:rsid w:val="00F65922"/>
    <w:pPr>
      <w:spacing w:before="240" w:after="240" w:line="240" w:lineRule="auto"/>
      <w:ind w:left="862" w:right="862"/>
      <w:jc w:val="center"/>
    </w:pPr>
    <w:rPr>
      <w:i/>
      <w:iCs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AC1476"/>
    <w:rPr>
      <w:rFonts w:ascii="Futura" w:eastAsiaTheme="majorEastAsia" w:hAnsi="Futura" w:cstheme="majorBidi"/>
      <w:b/>
      <w:color w:val="585858"/>
      <w:sz w:val="32"/>
      <w:szCs w:val="24"/>
    </w:rPr>
  </w:style>
  <w:style w:type="paragraph" w:customStyle="1" w:styleId="Title-LLAB">
    <w:name w:val="Title - LLAB"/>
    <w:basedOn w:val="Normal"/>
    <w:next w:val="Normal"/>
    <w:link w:val="Title-LLABChar"/>
    <w:autoRedefine/>
    <w:semiHidden/>
    <w:qFormat/>
    <w:rsid w:val="00D43992"/>
    <w:pPr>
      <w:keepNext/>
      <w:pageBreakBefore/>
      <w:spacing w:after="0" w:line="240" w:lineRule="auto"/>
      <w:contextualSpacing/>
    </w:pPr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rsid w:val="00F65922"/>
    <w:rPr>
      <w:rFonts w:ascii="Futura" w:eastAsiaTheme="majorEastAsia" w:hAnsi="Futura" w:cstheme="majorBidi"/>
      <w:b/>
      <w:iCs/>
      <w:color w:val="4D4D4D" w:themeColor="text1"/>
      <w:sz w:val="24"/>
    </w:rPr>
  </w:style>
  <w:style w:type="character" w:customStyle="1" w:styleId="Title-LLABChar">
    <w:name w:val="Title - LLAB Char"/>
    <w:basedOn w:val="DefaultParagraphFont"/>
    <w:link w:val="Title-LLAB"/>
    <w:semiHidden/>
    <w:rsid w:val="00BE4B9D"/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QuoteChar">
    <w:name w:val="Quote Char"/>
    <w:aliases w:val="Citat - LLAB Char"/>
    <w:basedOn w:val="DefaultParagraphFont"/>
    <w:link w:val="Quote"/>
    <w:uiPriority w:val="29"/>
    <w:rsid w:val="00F65922"/>
    <w:rPr>
      <w:rFonts w:ascii="Trebuchet MS" w:hAnsi="Trebuchet MS"/>
      <w:i/>
      <w:iCs/>
      <w:color w:val="4D4D4D" w:themeColor="text1"/>
    </w:rPr>
  </w:style>
  <w:style w:type="paragraph" w:customStyle="1" w:styleId="Bulletlist-LLAB">
    <w:name w:val="Bullet list - LLAB"/>
    <w:basedOn w:val="Normal"/>
    <w:link w:val="Bulletlist-LLABChar"/>
    <w:uiPriority w:val="6"/>
    <w:qFormat/>
    <w:rsid w:val="00F65922"/>
    <w:pPr>
      <w:numPr>
        <w:numId w:val="10"/>
      </w:numPr>
      <w:spacing w:after="120" w:line="240" w:lineRule="auto"/>
      <w:ind w:left="714" w:hanging="357"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9D"/>
    <w:rPr>
      <w:rFonts w:ascii="Trebuchet MS" w:hAnsi="Trebuchet MS"/>
      <w:color w:val="585858"/>
    </w:rPr>
  </w:style>
  <w:style w:type="paragraph" w:customStyle="1" w:styleId="Numberedlist-LLAB">
    <w:name w:val="Numbered list - LLAB"/>
    <w:basedOn w:val="Normal"/>
    <w:link w:val="Numberedlist-LLABChar"/>
    <w:uiPriority w:val="5"/>
    <w:qFormat/>
    <w:rsid w:val="00F65922"/>
    <w:pPr>
      <w:numPr>
        <w:numId w:val="9"/>
      </w:numPr>
      <w:spacing w:after="240" w:line="240" w:lineRule="auto"/>
      <w:ind w:left="714" w:hanging="357"/>
    </w:pPr>
    <w:rPr>
      <w:rFonts w:eastAsiaTheme="minorEastAsia"/>
      <w:lang w:bidi="en-US"/>
    </w:rPr>
  </w:style>
  <w:style w:type="character" w:customStyle="1" w:styleId="Bulletlist-LLABChar">
    <w:name w:val="Bullet list - LLAB Char"/>
    <w:basedOn w:val="DefaultParagraphFont"/>
    <w:link w:val="Bulletlist-LLAB"/>
    <w:uiPriority w:val="6"/>
    <w:rsid w:val="00DF32FE"/>
    <w:rPr>
      <w:rFonts w:ascii="Trebuchet MS" w:eastAsiaTheme="minorEastAsia" w:hAnsi="Trebuchet MS"/>
      <w:color w:val="4D4D4D" w:themeColor="text1"/>
      <w:lang w:bidi="en-US"/>
    </w:rPr>
  </w:style>
  <w:style w:type="paragraph" w:customStyle="1" w:styleId="Picturecaption-LLAB">
    <w:name w:val="Picture caption - LLAB"/>
    <w:basedOn w:val="Normal"/>
    <w:link w:val="Picturecaption-LLABChar"/>
    <w:uiPriority w:val="21"/>
    <w:qFormat/>
    <w:rsid w:val="004D6B1E"/>
    <w:pPr>
      <w:spacing w:after="120" w:line="240" w:lineRule="auto"/>
    </w:pPr>
    <w:rPr>
      <w:rFonts w:eastAsiaTheme="minorEastAsia"/>
      <w:i/>
      <w:sz w:val="18"/>
      <w:szCs w:val="18"/>
      <w:lang w:bidi="en-US"/>
    </w:rPr>
  </w:style>
  <w:style w:type="character" w:customStyle="1" w:styleId="Numberedlist-LLABChar">
    <w:name w:val="Numbered list - LLAB Char"/>
    <w:basedOn w:val="DefaultParagraphFont"/>
    <w:link w:val="Numberedlist-LLAB"/>
    <w:uiPriority w:val="5"/>
    <w:rsid w:val="00DF32FE"/>
    <w:rPr>
      <w:rFonts w:ascii="Trebuchet MS" w:eastAsiaTheme="minorEastAsia" w:hAnsi="Trebuchet MS"/>
      <w:color w:val="4D4D4D" w:themeColor="text1"/>
      <w:lang w:bidi="en-US"/>
    </w:rPr>
  </w:style>
  <w:style w:type="character" w:customStyle="1" w:styleId="Picturecaption-LLABChar">
    <w:name w:val="Picture caption - LLAB Char"/>
    <w:basedOn w:val="DefaultParagraphFont"/>
    <w:link w:val="Picturecaption-LLAB"/>
    <w:uiPriority w:val="21"/>
    <w:rsid w:val="004D6B1E"/>
    <w:rPr>
      <w:rFonts w:ascii="Trebuchet MS" w:eastAsiaTheme="minorEastAsia" w:hAnsi="Trebuchet MS"/>
      <w:i/>
      <w:color w:val="4D4D4D" w:themeColor="text1"/>
      <w:sz w:val="18"/>
      <w:szCs w:val="18"/>
      <w:lang w:bidi="en-US"/>
    </w:rPr>
  </w:style>
  <w:style w:type="paragraph" w:styleId="Title">
    <w:name w:val="Title"/>
    <w:basedOn w:val="Title-LLAB"/>
    <w:next w:val="Normal"/>
    <w:link w:val="TitleChar"/>
    <w:uiPriority w:val="99"/>
    <w:qFormat/>
    <w:rsid w:val="00F65922"/>
    <w:rPr>
      <w:color w:val="4D4D4D" w:themeColor="text1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DF32FE"/>
    <w:rPr>
      <w:rFonts w:ascii="Futura" w:eastAsiaTheme="minorEastAsia" w:hAnsi="Futura" w:cs="Angsana New"/>
      <w:b/>
      <w:color w:val="4D4D4D" w:themeColor="text1"/>
      <w:sz w:val="52"/>
      <w:szCs w:val="56"/>
      <w:lang w:bidi="en-US"/>
    </w:rPr>
  </w:style>
  <w:style w:type="paragraph" w:customStyle="1" w:styleId="Infobox-LLAB">
    <w:name w:val="Info box - LLAB"/>
    <w:basedOn w:val="Normal"/>
    <w:link w:val="Infobox-LLABChar"/>
    <w:uiPriority w:val="20"/>
    <w:qFormat/>
    <w:rsid w:val="00F65922"/>
    <w:pPr>
      <w:spacing w:after="0" w:line="240" w:lineRule="auto"/>
    </w:pPr>
    <w:rPr>
      <w:rFonts w:ascii="Futura" w:eastAsiaTheme="minorEastAsia" w:hAnsi="Futura"/>
      <w:sz w:val="20"/>
      <w:lang w:bidi="en-US"/>
    </w:rPr>
  </w:style>
  <w:style w:type="character" w:customStyle="1" w:styleId="Infobox-LLABChar">
    <w:name w:val="Info box - LLAB Char"/>
    <w:basedOn w:val="DefaultParagraphFont"/>
    <w:link w:val="Infobox-LLAB"/>
    <w:uiPriority w:val="20"/>
    <w:rsid w:val="00F65922"/>
    <w:rPr>
      <w:rFonts w:ascii="Futura" w:eastAsiaTheme="minorEastAsia" w:hAnsi="Futura"/>
      <w:color w:val="4D4D4D" w:themeColor="text1"/>
      <w:sz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paragraph" w:customStyle="1" w:styleId="Pricelist-LLAB">
    <w:name w:val="Pricelist - LLAB"/>
    <w:basedOn w:val="Normal"/>
    <w:uiPriority w:val="7"/>
    <w:qFormat/>
    <w:rsid w:val="00BE3E5A"/>
    <w:pPr>
      <w:tabs>
        <w:tab w:val="right" w:pos="8505"/>
      </w:tabs>
      <w:spacing w:after="120" w:line="240" w:lineRule="auto"/>
      <w:ind w:left="284" w:right="272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1">
    <w:name w:val="toc 1"/>
    <w:aliases w:val="TOC - LLAB"/>
    <w:basedOn w:val="Normal"/>
    <w:next w:val="Normal"/>
    <w:autoRedefine/>
    <w:uiPriority w:val="39"/>
    <w:qFormat/>
    <w:rsid w:val="00AD3155"/>
    <w:pPr>
      <w:tabs>
        <w:tab w:val="right" w:leader="dot" w:pos="9072"/>
      </w:tabs>
      <w:spacing w:after="0"/>
    </w:pPr>
    <w:rPr>
      <w:b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Segoe UI" w:hAnsi="Segoe UI" w:cs="Segoe UI"/>
      <w:color w:val="585858"/>
      <w:sz w:val="18"/>
      <w:szCs w:val="18"/>
    </w:rPr>
  </w:style>
  <w:style w:type="character" w:styleId="PageNumber">
    <w:name w:val="page number"/>
    <w:basedOn w:val="Numberedlist-LLABChar"/>
    <w:uiPriority w:val="14"/>
    <w:rsid w:val="00F65922"/>
    <w:rPr>
      <w:rFonts w:ascii="Trebuchet MS" w:eastAsiaTheme="minorEastAsia" w:hAnsi="Trebuchet MS"/>
      <w:color w:val="4D4D4D" w:themeColor="text1"/>
      <w:sz w:val="22"/>
      <w:lang w:bidi="en-US"/>
    </w:rPr>
  </w:style>
  <w:style w:type="character" w:styleId="Hyperlink">
    <w:name w:val="Hyperlink"/>
    <w:basedOn w:val="DefaultParagraphFont"/>
    <w:uiPriority w:val="99"/>
    <w:rsid w:val="00F65922"/>
    <w:rPr>
      <w:color w:val="4F6128" w:themeColor="accent3"/>
      <w:u w:val="single"/>
    </w:rPr>
  </w:style>
  <w:style w:type="paragraph" w:styleId="TOC2">
    <w:name w:val="toc 2"/>
    <w:aliases w:val="TOC 2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221"/>
    </w:pPr>
  </w:style>
  <w:style w:type="paragraph" w:styleId="TOC3">
    <w:name w:val="toc 3"/>
    <w:aliases w:val="TOC 3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442"/>
      <w:contextualSpacing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D1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14164"/>
  </w:style>
  <w:style w:type="character" w:styleId="HTMLCode">
    <w:name w:val="HTML Code"/>
    <w:basedOn w:val="DefaultParagraphFont"/>
    <w:uiPriority w:val="99"/>
    <w:semiHidden/>
    <w:unhideWhenUsed/>
    <w:rsid w:val="00D141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68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LAB_WORD_2014_03_05.dotx" TargetMode="External"/></Relationships>
</file>

<file path=word/theme/theme1.xml><?xml version="1.0" encoding="utf-8"?>
<a:theme xmlns:a="http://schemas.openxmlformats.org/drawingml/2006/main" name="Office Theme">
  <a:themeElements>
    <a:clrScheme name="LLAB">
      <a:dk1>
        <a:srgbClr val="4D4D4D"/>
      </a:dk1>
      <a:lt1>
        <a:srgbClr val="4D4D4D"/>
      </a:lt1>
      <a:dk2>
        <a:srgbClr val="FFFFFF"/>
      </a:dk2>
      <a:lt2>
        <a:srgbClr val="FFFFFF"/>
      </a:lt2>
      <a:accent1>
        <a:srgbClr val="9BBB59"/>
      </a:accent1>
      <a:accent2>
        <a:srgbClr val="D7E3BC"/>
      </a:accent2>
      <a:accent3>
        <a:srgbClr val="4F6128"/>
      </a:accent3>
      <a:accent4>
        <a:srgbClr val="76923C"/>
      </a:accent4>
      <a:accent5>
        <a:srgbClr val="C3D69B"/>
      </a:accent5>
      <a:accent6>
        <a:srgbClr val="9BBB59"/>
      </a:accent6>
      <a:hlink>
        <a:srgbClr val="4F6128"/>
      </a:hlink>
      <a:folHlink>
        <a:srgbClr val="76923C"/>
      </a:folHlink>
    </a:clrScheme>
    <a:fontScheme name="LLAB">
      <a:majorFont>
        <a:latin typeface="Futur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F449-AE5F-46CC-836E-2AC93E85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LLAB_WORD_2014_03_05</Template>
  <TotalTime>237</TotalTime>
  <Pages>1</Pages>
  <Words>246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LLAB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Isberg</dc:creator>
  <cp:keywords/>
  <dc:description/>
  <cp:lastModifiedBy>Martin Modéer</cp:lastModifiedBy>
  <cp:revision>11</cp:revision>
  <cp:lastPrinted>2015-02-13T16:58:00Z</cp:lastPrinted>
  <dcterms:created xsi:type="dcterms:W3CDTF">2015-02-13T14:39:00Z</dcterms:created>
  <dcterms:modified xsi:type="dcterms:W3CDTF">2015-02-16T12:29:00Z</dcterms:modified>
</cp:coreProperties>
</file>